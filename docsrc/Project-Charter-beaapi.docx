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1FAF5" w14:textId="59879D58" w:rsidR="009A68D4" w:rsidRDefault="009A68D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DCCCB" wp14:editId="28A5FBE3">
                <wp:simplePos x="0" y="0"/>
                <wp:positionH relativeFrom="margin">
                  <wp:align>right</wp:align>
                </wp:positionH>
                <wp:positionV relativeFrom="paragraph">
                  <wp:posOffset>-47625</wp:posOffset>
                </wp:positionV>
                <wp:extent cx="6858000" cy="2476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47650"/>
                        </a:xfrm>
                        <a:prstGeom prst="rect">
                          <a:avLst/>
                        </a:prstGeom>
                        <a:solidFill>
                          <a:srgbClr val="004C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541BA" w14:textId="188F3C58" w:rsidR="009A68D4" w:rsidRPr="00EF725B" w:rsidRDefault="0030393C" w:rsidP="009A68D4">
                            <w:pPr>
                              <w:ind w:firstLine="720"/>
                              <w:rPr>
                                <w:rFonts w:cstheme="minorHAnsi"/>
                                <w:b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8"/>
                                <w:szCs w:val="20"/>
                              </w:rPr>
                              <w:t>Python API Package</w:t>
                            </w:r>
                            <w:r w:rsidR="009A68D4">
                              <w:rPr>
                                <w:rFonts w:cstheme="minorHAnsi"/>
                                <w:b/>
                                <w:sz w:val="28"/>
                                <w:szCs w:val="20"/>
                              </w:rPr>
                              <w:t xml:space="preserve"> </w:t>
                            </w:r>
                            <w:r w:rsidR="009A68D4" w:rsidRPr="00EF725B">
                              <w:rPr>
                                <w:rFonts w:cstheme="minorHAnsi"/>
                                <w:b/>
                                <w:sz w:val="28"/>
                                <w:szCs w:val="20"/>
                              </w:rPr>
                              <w:t>Project Charter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DCCCB" id="Rectangle 3" o:spid="_x0000_s1026" style="position:absolute;margin-left:488.8pt;margin-top:-3.75pt;width:540pt;height:19.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" fillcolor="#004c97" stroked="f" strokeweight="1pt">
                <v:textbox inset="0,0,0,0">
                  <w:txbxContent>
                    <w:p w14:paraId="0F5541BA" w14:textId="188F3C58" w:rsidR="009A68D4" w:rsidRPr="00EF725B" w:rsidRDefault="0030393C" w:rsidP="009A68D4">
                      <w:pPr>
                        <w:ind w:firstLine="720"/>
                        <w:rPr>
                          <w:rFonts w:cstheme="minorHAnsi"/>
                          <w:b/>
                          <w:sz w:val="28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sz w:val="28"/>
                          <w:szCs w:val="20"/>
                        </w:rPr>
                        <w:t>Python API Package</w:t>
                      </w:r>
                      <w:r w:rsidR="009A68D4">
                        <w:rPr>
                          <w:rFonts w:cstheme="minorHAnsi"/>
                          <w:b/>
                          <w:sz w:val="28"/>
                          <w:szCs w:val="20"/>
                        </w:rPr>
                        <w:t xml:space="preserve"> </w:t>
                      </w:r>
                      <w:r w:rsidR="009A68D4" w:rsidRPr="00EF725B">
                        <w:rPr>
                          <w:rFonts w:cstheme="minorHAnsi"/>
                          <w:b/>
                          <w:sz w:val="28"/>
                          <w:szCs w:val="20"/>
                        </w:rPr>
                        <w:t>Project Charter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78132A" w14:textId="58F2343D" w:rsidR="009A68D4" w:rsidRDefault="001B1ED5" w:rsidP="00A06C87">
      <w:pPr>
        <w:pStyle w:val="BasicParagraph"/>
        <w:spacing w:before="120" w:line="240" w:lineRule="auto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Lead</w:t>
      </w:r>
      <w:r w:rsidR="009A68D4" w:rsidRPr="009A68D4">
        <w:rPr>
          <w:rFonts w:asciiTheme="minorHAnsi" w:hAnsiTheme="minorHAnsi" w:cstheme="minorHAnsi"/>
          <w:color w:val="000000" w:themeColor="text1"/>
          <w:szCs w:val="20"/>
        </w:rPr>
        <w:t>:</w:t>
      </w:r>
      <w:r w:rsidR="0030393C">
        <w:rPr>
          <w:rFonts w:asciiTheme="minorHAnsi" w:hAnsiTheme="minorHAnsi" w:cstheme="minorHAnsi"/>
          <w:color w:val="000000" w:themeColor="text1"/>
          <w:szCs w:val="20"/>
        </w:rPr>
        <w:t xml:space="preserve"> Andrea Batch</w:t>
      </w:r>
    </w:p>
    <w:p w14:paraId="088D8271" w14:textId="35E78922" w:rsidR="001B1ED5" w:rsidRPr="001B1ED5" w:rsidRDefault="001B1ED5" w:rsidP="001B1ED5">
      <w:pPr>
        <w:pStyle w:val="BasicParagraph"/>
        <w:spacing w:line="240" w:lineRule="auto"/>
        <w:rPr>
          <w:rFonts w:asciiTheme="minorHAnsi" w:hAnsiTheme="minorHAnsi" w:cstheme="minorHAnsi"/>
          <w:b/>
          <w:color w:val="000000" w:themeColor="text1"/>
          <w:szCs w:val="20"/>
        </w:rPr>
      </w:pPr>
      <w:r w:rsidRPr="001B1ED5">
        <w:rPr>
          <w:rFonts w:asciiTheme="minorHAnsi" w:hAnsiTheme="minorHAnsi" w:cstheme="minorHAnsi"/>
          <w:b/>
          <w:color w:val="000000" w:themeColor="text1"/>
          <w:szCs w:val="20"/>
        </w:rPr>
        <w:t>Team Members:</w:t>
      </w:r>
      <w:r w:rsidR="0030393C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30393C" w:rsidRPr="0030393C">
        <w:rPr>
          <w:rFonts w:asciiTheme="minorHAnsi" w:hAnsiTheme="minorHAnsi" w:cstheme="minorHAnsi"/>
          <w:bCs/>
          <w:color w:val="000000" w:themeColor="text1"/>
          <w:szCs w:val="20"/>
        </w:rPr>
        <w:t>Andrea Batch, Brian Quistorff</w:t>
      </w:r>
    </w:p>
    <w:p w14:paraId="267651B1" w14:textId="0295F3B4" w:rsidR="00276E12" w:rsidRPr="006C53D1" w:rsidRDefault="009A68D4" w:rsidP="006C53D1">
      <w:pPr>
        <w:pStyle w:val="BasicParagraph"/>
        <w:spacing w:line="240" w:lineRule="auto"/>
        <w:rPr>
          <w:rFonts w:asciiTheme="minorHAnsi" w:hAnsiTheme="minorHAnsi" w:cstheme="minorHAnsi"/>
          <w:color w:val="000000" w:themeColor="text1"/>
          <w:szCs w:val="20"/>
        </w:rPr>
      </w:pPr>
      <w:r w:rsidRPr="00735D20">
        <w:rPr>
          <w:rFonts w:asciiTheme="minorHAnsi" w:hAnsiTheme="minorHAnsi" w:cstheme="minorHAnsi"/>
          <w:b/>
          <w:color w:val="000000" w:themeColor="text1"/>
          <w:szCs w:val="20"/>
        </w:rPr>
        <w:t>Last Updated</w:t>
      </w:r>
      <w:r w:rsidRPr="009A68D4">
        <w:rPr>
          <w:rFonts w:asciiTheme="minorHAnsi" w:hAnsiTheme="minorHAnsi" w:cstheme="minorHAnsi"/>
          <w:color w:val="000000" w:themeColor="text1"/>
          <w:szCs w:val="20"/>
        </w:rPr>
        <w:t>:</w:t>
      </w:r>
      <w:r w:rsidR="0030393C">
        <w:rPr>
          <w:rFonts w:asciiTheme="minorHAnsi" w:hAnsiTheme="minorHAnsi" w:cstheme="minorHAnsi"/>
          <w:color w:val="000000" w:themeColor="text1"/>
          <w:szCs w:val="20"/>
        </w:rPr>
        <w:t xml:space="preserve"> 3/8/2022</w:t>
      </w:r>
      <w:r w:rsidR="00EF725B" w:rsidRPr="009A68D4">
        <w:rPr>
          <w:rFonts w:asciiTheme="minorHAnsi" w:hAnsiTheme="minorHAnsi" w:cstheme="minorHAnsi"/>
          <w:color w:val="000000" w:themeColor="text1"/>
          <w:sz w:val="22"/>
          <w:szCs w:val="20"/>
        </w:rPr>
        <w:t xml:space="preserve"> </w:t>
      </w:r>
    </w:p>
    <w:p w14:paraId="05B0B581" w14:textId="7E94A9A3" w:rsidR="00027909" w:rsidRPr="00C32A0F" w:rsidRDefault="006D5768" w:rsidP="00D12A8F">
      <w:pPr>
        <w:pStyle w:val="Heading1"/>
        <w:rPr>
          <w:b/>
        </w:rPr>
      </w:pPr>
      <w:r w:rsidRPr="00C32A0F">
        <w:rPr>
          <w:b/>
        </w:rPr>
        <w:t>Objectiv</w:t>
      </w:r>
      <w:r w:rsidR="00850D26" w:rsidRPr="00C32A0F">
        <w:rPr>
          <w:b/>
        </w:rPr>
        <w:t>e</w:t>
      </w:r>
    </w:p>
    <w:p w14:paraId="192BE379" w14:textId="77777777" w:rsidR="0030393C" w:rsidRDefault="0030393C" w:rsidP="00C41427">
      <w:pPr>
        <w:pStyle w:val="Examples"/>
        <w:rPr>
          <w:color w:val="000000" w:themeColor="text1"/>
        </w:rPr>
      </w:pPr>
      <w:r>
        <w:rPr>
          <w:color w:val="000000" w:themeColor="text1"/>
        </w:rPr>
        <w:t xml:space="preserve">To build a python package to download data from the BEA API – </w:t>
      </w:r>
      <w:proofErr w:type="gramStart"/>
      <w:r>
        <w:rPr>
          <w:color w:val="000000" w:themeColor="text1"/>
        </w:rPr>
        <w:t>Python  is</w:t>
      </w:r>
      <w:proofErr w:type="gramEnd"/>
      <w:r>
        <w:rPr>
          <w:color w:val="000000" w:themeColor="text1"/>
        </w:rPr>
        <w:t xml:space="preserve"> the most popular Data Science language and we want to make it easier for Python users to consumer our data by providing an official, full-featured, and up-to-dated package to download the data. </w:t>
      </w:r>
    </w:p>
    <w:p w14:paraId="496CDA33" w14:textId="7E966E54" w:rsidR="00D12A8F" w:rsidRPr="00735D20" w:rsidRDefault="0030393C" w:rsidP="00C41427">
      <w:pPr>
        <w:pStyle w:val="Examples"/>
        <w:rPr>
          <w:color w:val="000000" w:themeColor="text1"/>
        </w:rPr>
      </w:pPr>
      <w:r>
        <w:rPr>
          <w:color w:val="000000" w:themeColor="text1"/>
        </w:rPr>
        <w:t>This aligns with Mission Goal 3 (“Customer Service”) – Objective 2 (“Dissemination”)</w:t>
      </w:r>
    </w:p>
    <w:p w14:paraId="2679FE3F" w14:textId="0930C96E" w:rsidR="00866D68" w:rsidRPr="00C32A0F" w:rsidRDefault="00866D68" w:rsidP="00D12A8F">
      <w:pPr>
        <w:pStyle w:val="Heading1"/>
        <w:rPr>
          <w:b/>
        </w:rPr>
      </w:pPr>
      <w:r w:rsidRPr="00C32A0F">
        <w:rPr>
          <w:b/>
        </w:rPr>
        <w:t>Background</w:t>
      </w:r>
      <w:r w:rsidR="00FB666D" w:rsidRPr="00C32A0F">
        <w:rPr>
          <w:b/>
        </w:rPr>
        <w:t xml:space="preserve"> </w:t>
      </w:r>
    </w:p>
    <w:p w14:paraId="124B192E" w14:textId="1BAA84E6" w:rsidR="00D12A8F" w:rsidRPr="00D12A8F" w:rsidRDefault="0030393C" w:rsidP="000A5549">
      <w:pPr>
        <w:pStyle w:val="Examples"/>
        <w:rPr>
          <w:color w:val="000000" w:themeColor="text1"/>
        </w:rPr>
      </w:pPr>
      <w:r>
        <w:rPr>
          <w:color w:val="000000" w:themeColor="text1"/>
        </w:rPr>
        <w:t xml:space="preserve">BEA already produces an R </w:t>
      </w:r>
      <w:proofErr w:type="gramStart"/>
      <w:r>
        <w:rPr>
          <w:color w:val="000000" w:themeColor="text1"/>
        </w:rPr>
        <w:t>implementation</w:t>
      </w:r>
      <w:proofErr w:type="gramEnd"/>
      <w:r>
        <w:rPr>
          <w:color w:val="000000" w:themeColor="text1"/>
        </w:rPr>
        <w:t xml:space="preserve"> and we will use this as the starting point for the initial version. There is a user-developed Python package, but it lacks features, has bugs, and is not updated. We will use it for Python-specific design ideas.</w:t>
      </w:r>
    </w:p>
    <w:p w14:paraId="5616B900" w14:textId="77777777" w:rsidR="00866D68" w:rsidRPr="00D12A8F" w:rsidRDefault="00866D68" w:rsidP="00D12A8F">
      <w:pPr>
        <w:pStyle w:val="Heading1"/>
      </w:pPr>
      <w:r w:rsidRPr="00C32A0F">
        <w:rPr>
          <w:b/>
        </w:rPr>
        <w:t>Project</w:t>
      </w:r>
      <w:r w:rsidRPr="00D12A8F">
        <w:t xml:space="preserve"> </w:t>
      </w:r>
      <w:r w:rsidRPr="00C32A0F">
        <w:rPr>
          <w:b/>
        </w:rPr>
        <w:t>Scope</w:t>
      </w:r>
    </w:p>
    <w:p w14:paraId="6596CA91" w14:textId="1C138035" w:rsidR="00D12A8F" w:rsidRDefault="00BE429C" w:rsidP="00BE429C">
      <w:pPr>
        <w:pStyle w:val="Examples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Coordinating with API maintainer (clearing up our understanding, reporting bugs)</w:t>
      </w:r>
    </w:p>
    <w:p w14:paraId="332A2D1F" w14:textId="3AA35F73" w:rsidR="00BE429C" w:rsidRDefault="00BE429C" w:rsidP="00BE429C">
      <w:pPr>
        <w:pStyle w:val="Examples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Developing package</w:t>
      </w:r>
    </w:p>
    <w:p w14:paraId="371B2280" w14:textId="55067F99" w:rsidR="00BE429C" w:rsidRDefault="00BE429C" w:rsidP="00BE429C">
      <w:pPr>
        <w:pStyle w:val="Examples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Write documentation (README, API, and how-to guides)</w:t>
      </w:r>
    </w:p>
    <w:p w14:paraId="755A02C5" w14:textId="04158670" w:rsidR="00BE429C" w:rsidRDefault="00BE429C" w:rsidP="00BE429C">
      <w:pPr>
        <w:pStyle w:val="Examples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Write test-suite</w:t>
      </w:r>
    </w:p>
    <w:p w14:paraId="48D324B1" w14:textId="030A7767" w:rsidR="00BE429C" w:rsidRPr="00D12A8F" w:rsidRDefault="00BE429C" w:rsidP="00BE429C">
      <w:pPr>
        <w:pStyle w:val="Examples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Publish externally (Approval process and where to host things)</w:t>
      </w:r>
    </w:p>
    <w:p w14:paraId="4DDF8514" w14:textId="4D6964B6" w:rsidR="00850D26" w:rsidRPr="00C32A0F" w:rsidRDefault="00850D26" w:rsidP="00D12A8F">
      <w:pPr>
        <w:pStyle w:val="Heading1"/>
        <w:rPr>
          <w:b/>
        </w:rPr>
      </w:pPr>
      <w:r w:rsidRPr="00C32A0F">
        <w:rPr>
          <w:b/>
        </w:rPr>
        <w:t>Team and Roles</w:t>
      </w:r>
    </w:p>
    <w:p w14:paraId="027CE179" w14:textId="21E184EA" w:rsidR="00866D68" w:rsidRPr="00D12A8F" w:rsidRDefault="00866D68" w:rsidP="00D12A8F">
      <w:pPr>
        <w:pStyle w:val="Examples"/>
        <w:rPr>
          <w:color w:val="000000" w:themeColor="text1"/>
        </w:rPr>
      </w:pPr>
    </w:p>
    <w:tbl>
      <w:tblPr>
        <w:tblStyle w:val="TableGrid"/>
        <w:tblW w:w="0" w:type="auto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435"/>
        <w:gridCol w:w="4140"/>
        <w:gridCol w:w="1885"/>
        <w:gridCol w:w="1705"/>
      </w:tblGrid>
      <w:tr w:rsidR="00102264" w:rsidRPr="00E05DD9" w14:paraId="368C601E" w14:textId="77777777" w:rsidTr="0043665F">
        <w:tc>
          <w:tcPr>
            <w:tcW w:w="1435" w:type="dxa"/>
            <w:shd w:val="clear" w:color="auto" w:fill="FBE4D5" w:themeFill="accent2" w:themeFillTint="33"/>
          </w:tcPr>
          <w:p w14:paraId="0C1E8368" w14:textId="551C03B2" w:rsidR="00102264" w:rsidRPr="00E05DD9" w:rsidRDefault="00907441" w:rsidP="00102264">
            <w:pPr>
              <w:pStyle w:val="BasicParagraph"/>
              <w:jc w:val="center"/>
              <w:rPr>
                <w:rFonts w:asciiTheme="minorHAnsi" w:hAnsiTheme="minorHAnsi"/>
                <w:sz w:val="22"/>
                <w:szCs w:val="21"/>
              </w:rPr>
            </w:pPr>
            <w:r>
              <w:rPr>
                <w:rFonts w:asciiTheme="minorHAnsi" w:hAnsiTheme="minorHAnsi"/>
                <w:sz w:val="22"/>
                <w:szCs w:val="21"/>
              </w:rPr>
              <w:t>Member</w:t>
            </w:r>
          </w:p>
        </w:tc>
        <w:tc>
          <w:tcPr>
            <w:tcW w:w="4140" w:type="dxa"/>
            <w:shd w:val="clear" w:color="auto" w:fill="FBE4D5" w:themeFill="accent2" w:themeFillTint="33"/>
          </w:tcPr>
          <w:p w14:paraId="70D05F46" w14:textId="67F3A6A6" w:rsidR="00102264" w:rsidRPr="00E05DD9" w:rsidRDefault="00102264" w:rsidP="00102264">
            <w:pPr>
              <w:pStyle w:val="BasicParagraph"/>
              <w:jc w:val="center"/>
              <w:rPr>
                <w:rFonts w:asciiTheme="minorHAnsi" w:hAnsiTheme="minorHAnsi"/>
                <w:sz w:val="22"/>
                <w:szCs w:val="21"/>
              </w:rPr>
            </w:pPr>
            <w:r w:rsidRPr="00E05DD9">
              <w:rPr>
                <w:rFonts w:asciiTheme="minorHAnsi" w:hAnsiTheme="minorHAnsi"/>
                <w:sz w:val="22"/>
                <w:szCs w:val="21"/>
              </w:rPr>
              <w:t>Role in Team</w:t>
            </w:r>
          </w:p>
        </w:tc>
        <w:tc>
          <w:tcPr>
            <w:tcW w:w="1885" w:type="dxa"/>
            <w:shd w:val="clear" w:color="auto" w:fill="FBE4D5" w:themeFill="accent2" w:themeFillTint="33"/>
          </w:tcPr>
          <w:p w14:paraId="2EFCA4AC" w14:textId="6032FDE5" w:rsidR="00102264" w:rsidRPr="00E05DD9" w:rsidRDefault="00102264" w:rsidP="00102264">
            <w:pPr>
              <w:pStyle w:val="BasicParagraph"/>
              <w:jc w:val="center"/>
              <w:rPr>
                <w:rFonts w:asciiTheme="minorHAnsi" w:hAnsiTheme="minorHAnsi"/>
                <w:sz w:val="22"/>
                <w:szCs w:val="21"/>
              </w:rPr>
            </w:pPr>
            <w:r w:rsidRPr="00E05DD9">
              <w:rPr>
                <w:rFonts w:asciiTheme="minorHAnsi" w:hAnsiTheme="minorHAnsi"/>
                <w:sz w:val="22"/>
                <w:szCs w:val="21"/>
              </w:rPr>
              <w:t>Current BEA Role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04E3E9C8" w14:textId="2E3B2B66" w:rsidR="00102264" w:rsidRPr="00E05DD9" w:rsidRDefault="00102264" w:rsidP="00102264">
            <w:pPr>
              <w:pStyle w:val="BasicParagraph"/>
              <w:jc w:val="center"/>
              <w:rPr>
                <w:rFonts w:asciiTheme="minorHAnsi" w:hAnsiTheme="minorHAnsi"/>
                <w:sz w:val="22"/>
                <w:szCs w:val="21"/>
              </w:rPr>
            </w:pPr>
            <w:r w:rsidRPr="00E05DD9">
              <w:rPr>
                <w:rFonts w:asciiTheme="minorHAnsi" w:hAnsiTheme="minorHAnsi"/>
                <w:sz w:val="22"/>
                <w:szCs w:val="21"/>
              </w:rPr>
              <w:t>Reports to</w:t>
            </w:r>
          </w:p>
        </w:tc>
      </w:tr>
      <w:tr w:rsidR="00102264" w:rsidRPr="00E05DD9" w14:paraId="3FD84EC5" w14:textId="77777777" w:rsidTr="0043665F">
        <w:tc>
          <w:tcPr>
            <w:tcW w:w="1435" w:type="dxa"/>
          </w:tcPr>
          <w:p w14:paraId="42503D29" w14:textId="79617BC6" w:rsidR="00102264" w:rsidRPr="00E05DD9" w:rsidRDefault="00C715B0" w:rsidP="00102264">
            <w:pPr>
              <w:pStyle w:val="BasicParagraph"/>
              <w:rPr>
                <w:rFonts w:asciiTheme="minorHAnsi" w:hAnsiTheme="minorHAnsi"/>
                <w:sz w:val="22"/>
                <w:szCs w:val="21"/>
              </w:rPr>
            </w:pPr>
            <w:r>
              <w:rPr>
                <w:rFonts w:asciiTheme="minorHAnsi" w:hAnsiTheme="minorHAnsi"/>
                <w:sz w:val="22"/>
                <w:szCs w:val="21"/>
              </w:rPr>
              <w:t>Andrea Batch</w:t>
            </w:r>
          </w:p>
        </w:tc>
        <w:tc>
          <w:tcPr>
            <w:tcW w:w="4140" w:type="dxa"/>
          </w:tcPr>
          <w:p w14:paraId="10F209D2" w14:textId="51605E4F" w:rsidR="00102264" w:rsidRPr="00E05DD9" w:rsidRDefault="00C715B0" w:rsidP="00102264">
            <w:pPr>
              <w:pStyle w:val="BasicParagraph"/>
              <w:rPr>
                <w:rFonts w:asciiTheme="minorHAnsi" w:hAnsiTheme="minorHAnsi"/>
                <w:sz w:val="22"/>
                <w:szCs w:val="21"/>
              </w:rPr>
            </w:pPr>
            <w:r>
              <w:rPr>
                <w:rFonts w:asciiTheme="minorHAnsi" w:hAnsiTheme="minorHAnsi"/>
                <w:sz w:val="22"/>
                <w:szCs w:val="21"/>
              </w:rPr>
              <w:t>Lead contributor</w:t>
            </w:r>
            <w:r w:rsidRPr="00E05DD9">
              <w:rPr>
                <w:rFonts w:asciiTheme="minorHAnsi" w:hAnsiTheme="minorHAnsi"/>
                <w:sz w:val="22"/>
                <w:szCs w:val="21"/>
              </w:rPr>
              <w:t>—</w:t>
            </w:r>
            <w:r>
              <w:rPr>
                <w:rFonts w:asciiTheme="minorHAnsi" w:hAnsiTheme="minorHAnsi"/>
                <w:sz w:val="22"/>
                <w:szCs w:val="21"/>
              </w:rPr>
              <w:t>Primary coder</w:t>
            </w:r>
          </w:p>
        </w:tc>
        <w:tc>
          <w:tcPr>
            <w:tcW w:w="1885" w:type="dxa"/>
          </w:tcPr>
          <w:p w14:paraId="79048950" w14:textId="13CEC6D9" w:rsidR="00102264" w:rsidRPr="00E05DD9" w:rsidRDefault="00C715B0" w:rsidP="00102264">
            <w:pPr>
              <w:pStyle w:val="BasicParagraph"/>
              <w:rPr>
                <w:rFonts w:asciiTheme="minorHAnsi" w:hAnsiTheme="minorHAnsi"/>
                <w:sz w:val="22"/>
                <w:szCs w:val="21"/>
              </w:rPr>
            </w:pPr>
            <w:r>
              <w:rPr>
                <w:rFonts w:asciiTheme="minorHAnsi" w:hAnsiTheme="minorHAnsi"/>
                <w:sz w:val="22"/>
                <w:szCs w:val="21"/>
              </w:rPr>
              <w:t>Economist, OCE</w:t>
            </w:r>
          </w:p>
        </w:tc>
        <w:tc>
          <w:tcPr>
            <w:tcW w:w="1705" w:type="dxa"/>
          </w:tcPr>
          <w:p w14:paraId="306F7B42" w14:textId="09C254C2" w:rsidR="00102264" w:rsidRPr="00E05DD9" w:rsidRDefault="00C715B0" w:rsidP="00102264">
            <w:pPr>
              <w:pStyle w:val="BasicParagraph"/>
              <w:rPr>
                <w:rFonts w:asciiTheme="minorHAnsi" w:hAnsiTheme="minorHAnsi"/>
                <w:sz w:val="22"/>
                <w:szCs w:val="21"/>
              </w:rPr>
            </w:pPr>
            <w:r>
              <w:rPr>
                <w:rFonts w:asciiTheme="minorHAnsi" w:hAnsiTheme="minorHAnsi"/>
                <w:sz w:val="22"/>
                <w:szCs w:val="21"/>
              </w:rPr>
              <w:t>Abe Dunn</w:t>
            </w:r>
          </w:p>
        </w:tc>
      </w:tr>
      <w:tr w:rsidR="00102264" w:rsidRPr="00E05DD9" w14:paraId="0781612A" w14:textId="77777777" w:rsidTr="0043665F">
        <w:tc>
          <w:tcPr>
            <w:tcW w:w="1435" w:type="dxa"/>
          </w:tcPr>
          <w:p w14:paraId="6852B375" w14:textId="4ADC965F" w:rsidR="00102264" w:rsidRPr="00E05DD9" w:rsidRDefault="00C715B0" w:rsidP="00102264">
            <w:pPr>
              <w:pStyle w:val="BasicParagraph"/>
              <w:rPr>
                <w:rFonts w:asciiTheme="minorHAnsi" w:hAnsiTheme="minorHAnsi"/>
                <w:sz w:val="22"/>
                <w:szCs w:val="21"/>
              </w:rPr>
            </w:pPr>
            <w:r>
              <w:rPr>
                <w:rFonts w:asciiTheme="minorHAnsi" w:hAnsiTheme="minorHAnsi"/>
                <w:sz w:val="22"/>
                <w:szCs w:val="21"/>
              </w:rPr>
              <w:t>Brian Quistorff</w:t>
            </w:r>
          </w:p>
        </w:tc>
        <w:tc>
          <w:tcPr>
            <w:tcW w:w="4140" w:type="dxa"/>
          </w:tcPr>
          <w:p w14:paraId="7C24025F" w14:textId="7EAF306B" w:rsidR="00102264" w:rsidRPr="00E05DD9" w:rsidRDefault="00C715B0" w:rsidP="00102264">
            <w:pPr>
              <w:pStyle w:val="BasicParagraph"/>
              <w:rPr>
                <w:rFonts w:asciiTheme="minorHAnsi" w:hAnsiTheme="minorHAnsi"/>
                <w:sz w:val="22"/>
                <w:szCs w:val="21"/>
              </w:rPr>
            </w:pPr>
            <w:r w:rsidRPr="00E05DD9">
              <w:rPr>
                <w:rFonts w:asciiTheme="minorHAnsi" w:hAnsiTheme="minorHAnsi"/>
                <w:sz w:val="22"/>
                <w:szCs w:val="21"/>
              </w:rPr>
              <w:t xml:space="preserve">Project manager—keeps team on track, coordinates work and deliverables </w:t>
            </w:r>
          </w:p>
        </w:tc>
        <w:tc>
          <w:tcPr>
            <w:tcW w:w="1885" w:type="dxa"/>
          </w:tcPr>
          <w:p w14:paraId="3CC9A3E6" w14:textId="28477731" w:rsidR="00102264" w:rsidRPr="00E05DD9" w:rsidRDefault="00C715B0" w:rsidP="00102264">
            <w:pPr>
              <w:pStyle w:val="BasicParagraph"/>
              <w:rPr>
                <w:rFonts w:asciiTheme="minorHAnsi" w:hAnsiTheme="minorHAnsi"/>
                <w:sz w:val="22"/>
                <w:szCs w:val="21"/>
              </w:rPr>
            </w:pPr>
            <w:r>
              <w:rPr>
                <w:rFonts w:asciiTheme="minorHAnsi" w:hAnsiTheme="minorHAnsi"/>
                <w:sz w:val="22"/>
                <w:szCs w:val="21"/>
              </w:rPr>
              <w:t>Research Economist, OCE</w:t>
            </w:r>
          </w:p>
        </w:tc>
        <w:tc>
          <w:tcPr>
            <w:tcW w:w="1705" w:type="dxa"/>
          </w:tcPr>
          <w:p w14:paraId="0C7BE15D" w14:textId="58B80735" w:rsidR="00102264" w:rsidRPr="00E05DD9" w:rsidRDefault="00C715B0" w:rsidP="00102264">
            <w:pPr>
              <w:pStyle w:val="BasicParagraph"/>
              <w:rPr>
                <w:rFonts w:asciiTheme="minorHAnsi" w:hAnsiTheme="minorHAnsi"/>
                <w:sz w:val="22"/>
                <w:szCs w:val="21"/>
              </w:rPr>
            </w:pPr>
            <w:r>
              <w:rPr>
                <w:rFonts w:asciiTheme="minorHAnsi" w:hAnsiTheme="minorHAnsi"/>
                <w:sz w:val="22"/>
                <w:szCs w:val="21"/>
              </w:rPr>
              <w:t>Abe Dunn</w:t>
            </w:r>
          </w:p>
        </w:tc>
      </w:tr>
    </w:tbl>
    <w:p w14:paraId="4F50500B" w14:textId="13814A3F" w:rsidR="00D320F4" w:rsidRPr="00C32A0F" w:rsidRDefault="00D320F4" w:rsidP="00D12A8F">
      <w:pPr>
        <w:pStyle w:val="Heading1"/>
        <w:rPr>
          <w:b/>
        </w:rPr>
      </w:pPr>
      <w:r w:rsidRPr="00C32A0F">
        <w:rPr>
          <w:b/>
        </w:rPr>
        <w:t>Timeline and Deliverables</w:t>
      </w:r>
    </w:p>
    <w:p w14:paraId="7F09D26E" w14:textId="6BB88881" w:rsidR="00D12A8F" w:rsidRDefault="00D12A8F" w:rsidP="00D12A8F">
      <w:pPr>
        <w:pStyle w:val="Examples"/>
      </w:pPr>
    </w:p>
    <w:p w14:paraId="09A0AD29" w14:textId="783FE82A" w:rsidR="00C715B0" w:rsidRDefault="00C715B0" w:rsidP="00C715B0">
      <w:pPr>
        <w:pStyle w:val="Examples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lastRenderedPageBreak/>
        <w:t>[3/1/2022] Basic Package functionality and basic test-suite</w:t>
      </w:r>
    </w:p>
    <w:p w14:paraId="3447D651" w14:textId="4385EC12" w:rsidR="00D12A8F" w:rsidRDefault="00C715B0" w:rsidP="00C715B0">
      <w:pPr>
        <w:pStyle w:val="Examples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[3/14/2022 – “</w:t>
      </w:r>
      <w:proofErr w:type="spellStart"/>
      <w:r>
        <w:rPr>
          <w:color w:val="000000" w:themeColor="text1"/>
        </w:rPr>
        <w:t>Py</w:t>
      </w:r>
      <w:proofErr w:type="spellEnd"/>
      <w:r>
        <w:rPr>
          <w:color w:val="000000" w:themeColor="text1"/>
        </w:rPr>
        <w:t xml:space="preserve"> Day”] Initial Internal Release and Presentation – Should include documentation.</w:t>
      </w:r>
    </w:p>
    <w:p w14:paraId="05BC8115" w14:textId="68E1D8CA" w:rsidR="00C715B0" w:rsidRDefault="00C715B0" w:rsidP="00C715B0">
      <w:pPr>
        <w:pStyle w:val="Examples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[Q2 2022] Release candidate – Core functionality needed for a public release (e.g., common data reshaping) and comprehensive test suite (check with all options on all BEA tables).</w:t>
      </w:r>
    </w:p>
    <w:p w14:paraId="3B46B39F" w14:textId="69B9483F" w:rsidR="00C715B0" w:rsidRDefault="00C715B0" w:rsidP="00C715B0">
      <w:pPr>
        <w:pStyle w:val="Examples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[Q2 2022] Submit for approval for public release</w:t>
      </w:r>
      <w:r w:rsidR="00BE429C">
        <w:rPr>
          <w:color w:val="000000" w:themeColor="text1"/>
        </w:rPr>
        <w:t xml:space="preserve"> (work with OCIO).</w:t>
      </w:r>
    </w:p>
    <w:p w14:paraId="30F15BAC" w14:textId="630C8B4D" w:rsidR="00C715B0" w:rsidRPr="00D12A8F" w:rsidRDefault="00C715B0" w:rsidP="00C715B0">
      <w:pPr>
        <w:pStyle w:val="Examples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[Q3 2022] Public Release – Coordinate with communications to publicize release.</w:t>
      </w:r>
      <w:r w:rsidR="00BE429C">
        <w:rPr>
          <w:color w:val="000000" w:themeColor="text1"/>
        </w:rPr>
        <w:t xml:space="preserve"> Release code on public GitHub repo. Publish built package on </w:t>
      </w:r>
      <w:proofErr w:type="spellStart"/>
      <w:r w:rsidR="00BE429C">
        <w:rPr>
          <w:color w:val="000000" w:themeColor="text1"/>
        </w:rPr>
        <w:t>PyPI</w:t>
      </w:r>
      <w:proofErr w:type="spellEnd"/>
      <w:r w:rsidR="00BE429C">
        <w:rPr>
          <w:color w:val="000000" w:themeColor="text1"/>
        </w:rPr>
        <w:t xml:space="preserve">. Find outlet for publishing docs (GitHub pages or </w:t>
      </w:r>
      <w:proofErr w:type="spellStart"/>
      <w:r w:rsidR="00BE429C">
        <w:rPr>
          <w:color w:val="000000" w:themeColor="text1"/>
        </w:rPr>
        <w:t>readthedocs</w:t>
      </w:r>
      <w:proofErr w:type="spellEnd"/>
      <w:r w:rsidR="00BE429C">
        <w:rPr>
          <w:color w:val="000000" w:themeColor="text1"/>
        </w:rPr>
        <w:t>)</w:t>
      </w:r>
    </w:p>
    <w:sectPr w:rsidR="00C715B0" w:rsidRPr="00D12A8F" w:rsidSect="008700A8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164CF" w14:textId="77777777" w:rsidR="003A3592" w:rsidRDefault="003A3592" w:rsidP="005246E8">
      <w:r>
        <w:separator/>
      </w:r>
    </w:p>
  </w:endnote>
  <w:endnote w:type="continuationSeparator" w:id="0">
    <w:p w14:paraId="7FA62FA4" w14:textId="77777777" w:rsidR="003A3592" w:rsidRDefault="003A3592" w:rsidP="0052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charset w:val="00"/>
    <w:family w:val="auto"/>
    <w:pitch w:val="variable"/>
    <w:sig w:usb0="60000287" w:usb1="00000001" w:usb2="00000000" w:usb3="00000000" w:csb0="0000019F" w:csb1="00000000"/>
  </w:font>
  <w:font w:name="Gotham Medium">
    <w:altName w:val="Calibri"/>
    <w:charset w:val="00"/>
    <w:family w:val="auto"/>
    <w:pitch w:val="variable"/>
    <w:sig w:usb0="A00000AF" w:usb1="40000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HTF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02AA0" w14:textId="5001AF2D" w:rsidR="008D59BB" w:rsidRPr="008D59BB" w:rsidRDefault="00E05DD9" w:rsidP="00E05DD9">
    <w:pPr>
      <w:pStyle w:val="Footer"/>
      <w:jc w:val="right"/>
    </w:pPr>
    <w:r w:rsidRPr="00363A74">
      <w:rPr>
        <w:rFonts w:ascii="Gotham HTF Medium" w:hAnsi="Gotham HTF Medium"/>
        <w:color w:val="A6A6A6" w:themeColor="background1" w:themeShade="A6"/>
        <w:sz w:val="18"/>
        <w:szCs w:val="18"/>
      </w:rPr>
      <w:t xml:space="preserve">Page </w:t>
    </w:r>
    <w:r w:rsidRPr="00363A74">
      <w:rPr>
        <w:rFonts w:ascii="Gotham HTF Medium" w:hAnsi="Gotham HTF Medium"/>
        <w:color w:val="A6A6A6" w:themeColor="background1" w:themeShade="A6"/>
        <w:sz w:val="18"/>
        <w:szCs w:val="18"/>
      </w:rPr>
      <w:fldChar w:fldCharType="begin"/>
    </w:r>
    <w:r w:rsidRPr="00363A74">
      <w:rPr>
        <w:rFonts w:ascii="Gotham HTF Medium" w:hAnsi="Gotham HTF Medium"/>
        <w:color w:val="A6A6A6" w:themeColor="background1" w:themeShade="A6"/>
        <w:sz w:val="18"/>
        <w:szCs w:val="18"/>
      </w:rPr>
      <w:instrText xml:space="preserve"> PAGE </w:instrText>
    </w:r>
    <w:r w:rsidRPr="00363A74">
      <w:rPr>
        <w:rFonts w:ascii="Gotham HTF Medium" w:hAnsi="Gotham HTF Medium"/>
        <w:color w:val="A6A6A6" w:themeColor="background1" w:themeShade="A6"/>
        <w:sz w:val="18"/>
        <w:szCs w:val="18"/>
      </w:rPr>
      <w:fldChar w:fldCharType="separate"/>
    </w:r>
    <w:r>
      <w:rPr>
        <w:rFonts w:ascii="Gotham HTF Medium" w:hAnsi="Gotham HTF Medium"/>
        <w:color w:val="A6A6A6" w:themeColor="background1" w:themeShade="A6"/>
        <w:sz w:val="18"/>
        <w:szCs w:val="18"/>
      </w:rPr>
      <w:t>2</w:t>
    </w:r>
    <w:r w:rsidRPr="00363A74">
      <w:rPr>
        <w:rFonts w:ascii="Gotham HTF Medium" w:hAnsi="Gotham HTF Medium"/>
        <w:color w:val="A6A6A6" w:themeColor="background1" w:themeShade="A6"/>
        <w:sz w:val="18"/>
        <w:szCs w:val="18"/>
      </w:rPr>
      <w:fldChar w:fldCharType="end"/>
    </w:r>
    <w:r w:rsidRPr="00363A74">
      <w:rPr>
        <w:rFonts w:ascii="Gotham HTF Medium" w:hAnsi="Gotham HTF Medium"/>
        <w:color w:val="A6A6A6" w:themeColor="background1" w:themeShade="A6"/>
        <w:sz w:val="18"/>
        <w:szCs w:val="18"/>
      </w:rPr>
      <w:t xml:space="preserve"> of </w:t>
    </w:r>
    <w:r w:rsidRPr="00363A74">
      <w:rPr>
        <w:rFonts w:ascii="Gotham HTF Medium" w:hAnsi="Gotham HTF Medium"/>
        <w:color w:val="A6A6A6" w:themeColor="background1" w:themeShade="A6"/>
        <w:sz w:val="18"/>
        <w:szCs w:val="18"/>
      </w:rPr>
      <w:fldChar w:fldCharType="begin"/>
    </w:r>
    <w:r w:rsidRPr="00363A74">
      <w:rPr>
        <w:rFonts w:ascii="Gotham HTF Medium" w:hAnsi="Gotham HTF Medium"/>
        <w:color w:val="A6A6A6" w:themeColor="background1" w:themeShade="A6"/>
        <w:sz w:val="18"/>
        <w:szCs w:val="18"/>
      </w:rPr>
      <w:instrText xml:space="preserve"> NUMPAGES </w:instrText>
    </w:r>
    <w:r w:rsidRPr="00363A74">
      <w:rPr>
        <w:rFonts w:ascii="Gotham HTF Medium" w:hAnsi="Gotham HTF Medium"/>
        <w:color w:val="A6A6A6" w:themeColor="background1" w:themeShade="A6"/>
        <w:sz w:val="18"/>
        <w:szCs w:val="18"/>
      </w:rPr>
      <w:fldChar w:fldCharType="separate"/>
    </w:r>
    <w:r>
      <w:rPr>
        <w:rFonts w:ascii="Gotham HTF Medium" w:hAnsi="Gotham HTF Medium"/>
        <w:color w:val="A6A6A6" w:themeColor="background1" w:themeShade="A6"/>
        <w:sz w:val="18"/>
        <w:szCs w:val="18"/>
      </w:rPr>
      <w:t>3</w:t>
    </w:r>
    <w:r w:rsidRPr="00363A74">
      <w:rPr>
        <w:rFonts w:ascii="Gotham HTF Medium" w:hAnsi="Gotham HTF Medium"/>
        <w:color w:val="A6A6A6" w:themeColor="background1" w:themeShade="A6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AB31F" w14:textId="77777777" w:rsidR="003D515C" w:rsidRPr="00D130AC" w:rsidRDefault="00105A20" w:rsidP="00D130AC">
    <w:pPr>
      <w:pStyle w:val="Footer"/>
    </w:pPr>
    <w:r>
      <w:rPr>
        <w:noProof/>
      </w:rPr>
      <w:drawing>
        <wp:inline distT="0" distB="0" distL="0" distR="0" wp14:anchorId="7081F32E" wp14:editId="445B270B">
          <wp:extent cx="5943600" cy="411480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tationary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114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EEFF9" w14:textId="77777777" w:rsidR="003A3592" w:rsidRDefault="003A3592" w:rsidP="005246E8">
      <w:r>
        <w:separator/>
      </w:r>
    </w:p>
  </w:footnote>
  <w:footnote w:type="continuationSeparator" w:id="0">
    <w:p w14:paraId="1C0F2595" w14:textId="77777777" w:rsidR="003A3592" w:rsidRDefault="003A3592" w:rsidP="00524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737B6" w14:textId="77777777" w:rsidR="005246E8" w:rsidRDefault="008D59BB" w:rsidP="005246E8">
    <w:pPr>
      <w:pStyle w:val="Header"/>
    </w:pPr>
    <w:r>
      <w:rPr>
        <w:noProof/>
      </w:rPr>
      <w:drawing>
        <wp:inline distT="0" distB="0" distL="0" distR="0" wp14:anchorId="69DD0E14" wp14:editId="6071F95E">
          <wp:extent cx="2225040" cy="243840"/>
          <wp:effectExtent l="0" t="0" r="10160" b="1016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BEA-HLogo-4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5040" cy="243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EA0F45E" w14:textId="77777777" w:rsidR="005246E8" w:rsidRDefault="005246E8" w:rsidP="005246E8">
    <w:pPr>
      <w:pStyle w:val="Header"/>
    </w:pPr>
  </w:p>
  <w:p w14:paraId="5FCB9D47" w14:textId="77777777" w:rsidR="00363A74" w:rsidRDefault="00363A74" w:rsidP="005246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F9193" w14:textId="7EA53FEA" w:rsidR="00102DE6" w:rsidRPr="009A68D4" w:rsidRDefault="00D130AC" w:rsidP="009A68D4">
    <w:pPr>
      <w:pStyle w:val="Header"/>
    </w:pPr>
    <w:r>
      <w:rPr>
        <w:noProof/>
      </w:rPr>
      <w:drawing>
        <wp:inline distT="0" distB="0" distL="0" distR="0" wp14:anchorId="564BEAE8" wp14:editId="6A273EE8">
          <wp:extent cx="5943600" cy="91440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tationary_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1CE2"/>
    <w:multiLevelType w:val="hybridMultilevel"/>
    <w:tmpl w:val="F4D8C0F0"/>
    <w:lvl w:ilvl="0" w:tplc="213085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614D0"/>
    <w:multiLevelType w:val="hybridMultilevel"/>
    <w:tmpl w:val="68ACEC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C84E35"/>
    <w:multiLevelType w:val="hybridMultilevel"/>
    <w:tmpl w:val="26A27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A774A"/>
    <w:multiLevelType w:val="hybridMultilevel"/>
    <w:tmpl w:val="8BE2D7F4"/>
    <w:lvl w:ilvl="0" w:tplc="2064084C">
      <w:numFmt w:val="bullet"/>
      <w:lvlText w:val=""/>
      <w:lvlJc w:val="left"/>
      <w:pPr>
        <w:ind w:left="720" w:hanging="360"/>
      </w:pPr>
      <w:rPr>
        <w:rFonts w:ascii="Symbol" w:eastAsiaTheme="minorHAnsi" w:hAnsi="Symbol" w:cs="MinionPro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9515F"/>
    <w:multiLevelType w:val="multilevel"/>
    <w:tmpl w:val="C190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9E3AEA"/>
    <w:multiLevelType w:val="multilevel"/>
    <w:tmpl w:val="B082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F34967"/>
    <w:multiLevelType w:val="hybridMultilevel"/>
    <w:tmpl w:val="92FC39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01159"/>
    <w:multiLevelType w:val="hybridMultilevel"/>
    <w:tmpl w:val="47D4E5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20F47"/>
    <w:multiLevelType w:val="hybridMultilevel"/>
    <w:tmpl w:val="9E9A1C8C"/>
    <w:lvl w:ilvl="0" w:tplc="E4A2D9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MinionPro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816DD"/>
    <w:multiLevelType w:val="multilevel"/>
    <w:tmpl w:val="AEF2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D63CD0"/>
    <w:multiLevelType w:val="hybridMultilevel"/>
    <w:tmpl w:val="CB260C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F14D62"/>
    <w:multiLevelType w:val="hybridMultilevel"/>
    <w:tmpl w:val="B672A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12498"/>
    <w:multiLevelType w:val="hybridMultilevel"/>
    <w:tmpl w:val="24AEAD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821F7"/>
    <w:multiLevelType w:val="multilevel"/>
    <w:tmpl w:val="62AE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1E6A6C"/>
    <w:multiLevelType w:val="hybridMultilevel"/>
    <w:tmpl w:val="0E94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6B7F6D"/>
    <w:multiLevelType w:val="hybridMultilevel"/>
    <w:tmpl w:val="9CF4DB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B715D4"/>
    <w:multiLevelType w:val="hybridMultilevel"/>
    <w:tmpl w:val="1B2CE3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E42E6"/>
    <w:multiLevelType w:val="hybridMultilevel"/>
    <w:tmpl w:val="6F9E6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0437B2"/>
    <w:multiLevelType w:val="hybridMultilevel"/>
    <w:tmpl w:val="D2B06652"/>
    <w:lvl w:ilvl="0" w:tplc="F810416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71975ED"/>
    <w:multiLevelType w:val="multilevel"/>
    <w:tmpl w:val="9B1A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771078"/>
    <w:multiLevelType w:val="hybridMultilevel"/>
    <w:tmpl w:val="95427744"/>
    <w:lvl w:ilvl="0" w:tplc="4190C6D6">
      <w:numFmt w:val="bullet"/>
      <w:lvlText w:val=""/>
      <w:lvlJc w:val="left"/>
      <w:pPr>
        <w:ind w:left="720" w:hanging="360"/>
      </w:pPr>
      <w:rPr>
        <w:rFonts w:ascii="Symbol" w:eastAsiaTheme="minorHAnsi" w:hAnsi="Symbol" w:cs="MinionPro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3365C4"/>
    <w:multiLevelType w:val="hybridMultilevel"/>
    <w:tmpl w:val="1D26842C"/>
    <w:lvl w:ilvl="0" w:tplc="F810416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7"/>
  </w:num>
  <w:num w:numId="5">
    <w:abstractNumId w:val="16"/>
  </w:num>
  <w:num w:numId="6">
    <w:abstractNumId w:val="15"/>
  </w:num>
  <w:num w:numId="7">
    <w:abstractNumId w:val="8"/>
  </w:num>
  <w:num w:numId="8">
    <w:abstractNumId w:val="10"/>
  </w:num>
  <w:num w:numId="9">
    <w:abstractNumId w:val="2"/>
  </w:num>
  <w:num w:numId="10">
    <w:abstractNumId w:val="11"/>
  </w:num>
  <w:num w:numId="11">
    <w:abstractNumId w:val="9"/>
  </w:num>
  <w:num w:numId="12">
    <w:abstractNumId w:val="4"/>
  </w:num>
  <w:num w:numId="13">
    <w:abstractNumId w:val="13"/>
  </w:num>
  <w:num w:numId="14">
    <w:abstractNumId w:val="19"/>
  </w:num>
  <w:num w:numId="15">
    <w:abstractNumId w:val="1"/>
  </w:num>
  <w:num w:numId="16">
    <w:abstractNumId w:val="5"/>
  </w:num>
  <w:num w:numId="17">
    <w:abstractNumId w:val="14"/>
  </w:num>
  <w:num w:numId="18">
    <w:abstractNumId w:val="21"/>
  </w:num>
  <w:num w:numId="19">
    <w:abstractNumId w:val="18"/>
  </w:num>
  <w:num w:numId="20">
    <w:abstractNumId w:val="17"/>
  </w:num>
  <w:num w:numId="21">
    <w:abstractNumId w:val="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B6"/>
    <w:rsid w:val="00023806"/>
    <w:rsid w:val="00027909"/>
    <w:rsid w:val="00067A35"/>
    <w:rsid w:val="000A3190"/>
    <w:rsid w:val="000A5549"/>
    <w:rsid w:val="000D7689"/>
    <w:rsid w:val="00102264"/>
    <w:rsid w:val="00102DE6"/>
    <w:rsid w:val="00105A20"/>
    <w:rsid w:val="00134452"/>
    <w:rsid w:val="001B1ED5"/>
    <w:rsid w:val="001B297E"/>
    <w:rsid w:val="001B4FF9"/>
    <w:rsid w:val="001F0D2C"/>
    <w:rsid w:val="00257DAB"/>
    <w:rsid w:val="00276E12"/>
    <w:rsid w:val="002A1D77"/>
    <w:rsid w:val="002B03B6"/>
    <w:rsid w:val="002B7B99"/>
    <w:rsid w:val="002D46E9"/>
    <w:rsid w:val="002E5653"/>
    <w:rsid w:val="002F0748"/>
    <w:rsid w:val="0030393C"/>
    <w:rsid w:val="003564B1"/>
    <w:rsid w:val="00363A74"/>
    <w:rsid w:val="00365DBA"/>
    <w:rsid w:val="00392F2D"/>
    <w:rsid w:val="003A3592"/>
    <w:rsid w:val="003B0E27"/>
    <w:rsid w:val="003D515C"/>
    <w:rsid w:val="003F2C43"/>
    <w:rsid w:val="00435BE4"/>
    <w:rsid w:val="0043665F"/>
    <w:rsid w:val="004716AA"/>
    <w:rsid w:val="00484510"/>
    <w:rsid w:val="004959FE"/>
    <w:rsid w:val="004A4AAF"/>
    <w:rsid w:val="004A7A6B"/>
    <w:rsid w:val="004D44B1"/>
    <w:rsid w:val="004E469E"/>
    <w:rsid w:val="004F1C6D"/>
    <w:rsid w:val="005009DB"/>
    <w:rsid w:val="00505F53"/>
    <w:rsid w:val="0051513D"/>
    <w:rsid w:val="005246E8"/>
    <w:rsid w:val="00530FEF"/>
    <w:rsid w:val="005C0194"/>
    <w:rsid w:val="006368F6"/>
    <w:rsid w:val="006A5AB5"/>
    <w:rsid w:val="006C4F32"/>
    <w:rsid w:val="006C53D1"/>
    <w:rsid w:val="006D5768"/>
    <w:rsid w:val="006E5683"/>
    <w:rsid w:val="00735D20"/>
    <w:rsid w:val="007613B9"/>
    <w:rsid w:val="0079442C"/>
    <w:rsid w:val="007E3617"/>
    <w:rsid w:val="00805CF3"/>
    <w:rsid w:val="008134E4"/>
    <w:rsid w:val="008135E7"/>
    <w:rsid w:val="00850D26"/>
    <w:rsid w:val="00866D68"/>
    <w:rsid w:val="008700A8"/>
    <w:rsid w:val="00876255"/>
    <w:rsid w:val="008D59BB"/>
    <w:rsid w:val="00907441"/>
    <w:rsid w:val="009100B6"/>
    <w:rsid w:val="00913E1E"/>
    <w:rsid w:val="009257B3"/>
    <w:rsid w:val="00934C03"/>
    <w:rsid w:val="00973C6A"/>
    <w:rsid w:val="009A68D4"/>
    <w:rsid w:val="009C6F19"/>
    <w:rsid w:val="009F7EEC"/>
    <w:rsid w:val="00A06C87"/>
    <w:rsid w:val="00A37EC0"/>
    <w:rsid w:val="00AC100F"/>
    <w:rsid w:val="00AD7AB2"/>
    <w:rsid w:val="00B467EC"/>
    <w:rsid w:val="00B53821"/>
    <w:rsid w:val="00B5477E"/>
    <w:rsid w:val="00B77097"/>
    <w:rsid w:val="00B87F51"/>
    <w:rsid w:val="00BE429C"/>
    <w:rsid w:val="00C07F44"/>
    <w:rsid w:val="00C14BBF"/>
    <w:rsid w:val="00C22C6D"/>
    <w:rsid w:val="00C32A0F"/>
    <w:rsid w:val="00C41427"/>
    <w:rsid w:val="00C715B0"/>
    <w:rsid w:val="00C73DA7"/>
    <w:rsid w:val="00C947D5"/>
    <w:rsid w:val="00CB4990"/>
    <w:rsid w:val="00CD018C"/>
    <w:rsid w:val="00CE273A"/>
    <w:rsid w:val="00D12A8F"/>
    <w:rsid w:val="00D130AC"/>
    <w:rsid w:val="00D320F4"/>
    <w:rsid w:val="00D86252"/>
    <w:rsid w:val="00D9158C"/>
    <w:rsid w:val="00DE19F5"/>
    <w:rsid w:val="00E05DD9"/>
    <w:rsid w:val="00E214AF"/>
    <w:rsid w:val="00E2386F"/>
    <w:rsid w:val="00E4599C"/>
    <w:rsid w:val="00EE79F6"/>
    <w:rsid w:val="00EF725B"/>
    <w:rsid w:val="00F10E3E"/>
    <w:rsid w:val="00FB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4E6FA3C"/>
  <w15:chartTrackingRefBased/>
  <w15:docId w15:val="{EC4C13F8-4F63-4372-9B2D-9EA708CD7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CE273A"/>
  </w:style>
  <w:style w:type="paragraph" w:styleId="Heading1">
    <w:name w:val="heading 1"/>
    <w:basedOn w:val="Normal"/>
    <w:next w:val="Normal"/>
    <w:link w:val="Heading1Char"/>
    <w:uiPriority w:val="9"/>
    <w:qFormat/>
    <w:rsid w:val="00D12A8F"/>
    <w:pPr>
      <w:keepNext/>
      <w:widowControl w:val="0"/>
      <w:pBdr>
        <w:bottom w:val="single" w:sz="12" w:space="1" w:color="004C97"/>
      </w:pBdr>
      <w:autoSpaceDE w:val="0"/>
      <w:autoSpaceDN w:val="0"/>
      <w:adjustRightInd w:val="0"/>
      <w:spacing w:before="240" w:after="240" w:line="288" w:lineRule="auto"/>
      <w:ind w:left="-1440" w:firstLine="720"/>
      <w:outlineLvl w:val="0"/>
    </w:pPr>
    <w:rPr>
      <w:rFonts w:ascii="Gotham Medium" w:hAnsi="Gotham Medium" w:cs="MinionPro-Regular"/>
      <w:bCs/>
      <w:color w:val="004C97"/>
      <w:szCs w:val="22"/>
    </w:rPr>
  </w:style>
  <w:style w:type="paragraph" w:styleId="Heading2">
    <w:name w:val="heading 2"/>
    <w:basedOn w:val="BasicParagraph"/>
    <w:next w:val="Normal"/>
    <w:link w:val="Heading2Char"/>
    <w:uiPriority w:val="9"/>
    <w:unhideWhenUsed/>
    <w:qFormat/>
    <w:rsid w:val="004959FE"/>
    <w:pPr>
      <w:keepNext/>
      <w:shd w:val="clear" w:color="auto" w:fill="D9E2F3" w:themeFill="accent5" w:themeFillTint="33"/>
      <w:ind w:left="-1440" w:firstLine="994"/>
      <w:outlineLvl w:val="1"/>
    </w:pPr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6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6E8"/>
  </w:style>
  <w:style w:type="paragraph" w:styleId="Footer">
    <w:name w:val="footer"/>
    <w:basedOn w:val="Normal"/>
    <w:link w:val="FooterChar"/>
    <w:uiPriority w:val="99"/>
    <w:unhideWhenUsed/>
    <w:rsid w:val="005246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6E8"/>
  </w:style>
  <w:style w:type="table" w:styleId="TableGrid">
    <w:name w:val="Table Grid"/>
    <w:basedOn w:val="TableNormal"/>
    <w:uiPriority w:val="39"/>
    <w:rsid w:val="008700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link w:val="BasicParagraphChar"/>
    <w:uiPriority w:val="99"/>
    <w:rsid w:val="008D59B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F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F2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50D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0D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50D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0D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0D2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50D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50D2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959FE"/>
    <w:rPr>
      <w:rFonts w:cs="MinionPro-Regular"/>
      <w:color w:val="000000"/>
      <w:shd w:val="clear" w:color="auto" w:fill="D9E2F3" w:themeFill="accent5" w:themeFillTint="33"/>
    </w:rPr>
  </w:style>
  <w:style w:type="paragraph" w:styleId="ListParagraph">
    <w:name w:val="List Paragraph"/>
    <w:basedOn w:val="Normal"/>
    <w:uiPriority w:val="34"/>
    <w:qFormat/>
    <w:rsid w:val="000238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2A8F"/>
    <w:rPr>
      <w:rFonts w:ascii="Gotham Medium" w:hAnsi="Gotham Medium" w:cs="MinionPro-Regular"/>
      <w:bCs/>
      <w:color w:val="004C97"/>
      <w:szCs w:val="22"/>
    </w:rPr>
  </w:style>
  <w:style w:type="paragraph" w:customStyle="1" w:styleId="Examples">
    <w:name w:val="Examples"/>
    <w:basedOn w:val="BasicParagraph"/>
    <w:link w:val="ExamplesChar"/>
    <w:qFormat/>
    <w:rsid w:val="000A5549"/>
    <w:pPr>
      <w:spacing w:before="120" w:after="120"/>
    </w:pPr>
    <w:rPr>
      <w:rFonts w:asciiTheme="minorHAnsi" w:hAnsiTheme="minorHAnsi"/>
      <w:iCs/>
      <w:color w:val="808080" w:themeColor="background1" w:themeShade="80"/>
      <w:sz w:val="22"/>
      <w:szCs w:val="22"/>
    </w:rPr>
  </w:style>
  <w:style w:type="character" w:customStyle="1" w:styleId="BasicParagraphChar">
    <w:name w:val="[Basic Paragraph] Char"/>
    <w:basedOn w:val="DefaultParagraphFont"/>
    <w:link w:val="BasicParagraph"/>
    <w:uiPriority w:val="99"/>
    <w:rsid w:val="000A5549"/>
    <w:rPr>
      <w:rFonts w:ascii="MinionPro-Regular" w:hAnsi="MinionPro-Regular" w:cs="MinionPro-Regular"/>
      <w:color w:val="000000"/>
    </w:rPr>
  </w:style>
  <w:style w:type="character" w:customStyle="1" w:styleId="ExamplesChar">
    <w:name w:val="Examples Char"/>
    <w:basedOn w:val="BasicParagraphChar"/>
    <w:link w:val="Examples"/>
    <w:rsid w:val="000A5549"/>
    <w:rPr>
      <w:rFonts w:ascii="MinionPro-Regular" w:hAnsi="MinionPro-Regular" w:cs="MinionPro-Regular"/>
      <w:iCs/>
      <w:color w:val="808080" w:themeColor="background1" w:themeShade="80"/>
      <w:sz w:val="22"/>
      <w:szCs w:val="22"/>
    </w:rPr>
  </w:style>
  <w:style w:type="paragraph" w:customStyle="1" w:styleId="textbox">
    <w:name w:val="textbox"/>
    <w:basedOn w:val="Examples"/>
    <w:link w:val="textboxChar"/>
    <w:qFormat/>
    <w:rsid w:val="00D12A8F"/>
    <w:pPr>
      <w:spacing w:before="60" w:after="60" w:line="240" w:lineRule="auto"/>
    </w:pPr>
    <w:rPr>
      <w:color w:val="000000" w:themeColor="text1"/>
      <w:sz w:val="20"/>
    </w:rPr>
  </w:style>
  <w:style w:type="character" w:customStyle="1" w:styleId="textboxChar">
    <w:name w:val="textbox Char"/>
    <w:basedOn w:val="ExamplesChar"/>
    <w:link w:val="textbox"/>
    <w:rsid w:val="00D12A8F"/>
    <w:rPr>
      <w:rFonts w:ascii="MinionPro-Regular" w:hAnsi="MinionPro-Regular" w:cs="MinionPro-Regular"/>
      <w:iCs/>
      <w:color w:val="000000" w:themeColor="text1"/>
      <w:sz w:val="20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365D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DASJ1\Downloads\BEA-Memo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BE8C4270C2DF4BBE7E9EA996F26BDD" ma:contentTypeVersion="4" ma:contentTypeDescription="Create a new document." ma:contentTypeScope="" ma:versionID="17916363a0fea947635645d0082e6c13">
  <xsd:schema xmlns:xsd="http://www.w3.org/2001/XMLSchema" xmlns:xs="http://www.w3.org/2001/XMLSchema" xmlns:p="http://schemas.microsoft.com/office/2006/metadata/properties" xmlns:ns2="7481a581-0939-4cc7-96c5-42aa6c5fbe07" targetNamespace="http://schemas.microsoft.com/office/2006/metadata/properties" ma:root="true" ma:fieldsID="e0cb54a2a945f8ea9d8ce64b2d14b47a" ns2:_="">
    <xsd:import namespace="7481a581-0939-4cc7-96c5-42aa6c5fbe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1a581-0939-4cc7-96c5-42aa6c5fbe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022FC-6FEF-4EA8-9725-66EDF1288C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1a581-0939-4cc7-96c5-42aa6c5fbe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712E45-45A4-4AA5-85B2-D778A5944A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7AD9F9-9379-4FE6-A08B-AFAD513781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7F624F-7808-4916-82E0-1CEAB0FCA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BEA-Memo (1).dotx</Template>
  <TotalTime>29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Jouard, Annabel</dc:creator>
  <cp:keywords/>
  <dc:description/>
  <cp:lastModifiedBy>Quistorff, Brian</cp:lastModifiedBy>
  <cp:revision>5</cp:revision>
  <cp:lastPrinted>2016-05-16T20:15:00Z</cp:lastPrinted>
  <dcterms:created xsi:type="dcterms:W3CDTF">2022-02-25T21:20:00Z</dcterms:created>
  <dcterms:modified xsi:type="dcterms:W3CDTF">2022-03-10T15:09:00Z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0x01010006BE8C4270C2DF4BBE7E9EA996F26BDD</vt:lpwstr>
  </property>
</Properties>
</file>